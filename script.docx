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82" w:rsidRDefault="00E21E82" w:rsidP="00E21E82"/>
    <w:p w:rsidR="00E21E82" w:rsidRDefault="00E21E82" w:rsidP="00E21E82">
      <w:r>
        <w:t xml:space="preserve">    &lt;</w:t>
      </w:r>
      <w:proofErr w:type="gramStart"/>
      <w:r>
        <w:t>script</w:t>
      </w:r>
      <w:proofErr w:type="gramEnd"/>
      <w:r>
        <w:t xml:space="preserve"> src="https://cdn.botpress.cloud/webchat/v2.2/inject.js"&gt;&lt;/script&gt;</w:t>
      </w:r>
    </w:p>
    <w:p w:rsidR="00E21E82" w:rsidRDefault="00E21E82" w:rsidP="00E21E82">
      <w:r>
        <w:t>&lt;</w:t>
      </w:r>
      <w:proofErr w:type="gramStart"/>
      <w:r>
        <w:t>script</w:t>
      </w:r>
      <w:proofErr w:type="gramEnd"/>
      <w:r>
        <w:t xml:space="preserve"> src="https://files.bpcontent.cloud/2024/12/20/23/20241220234910-FV4YAT02.js"&gt;&lt;/script&gt;</w:t>
      </w:r>
    </w:p>
    <w:p w:rsidR="00074A48" w:rsidRDefault="00E21E82" w:rsidP="00E21E82">
      <w:r>
        <w:t xml:space="preserve">    </w:t>
      </w:r>
      <w:bookmarkStart w:id="0" w:name="_GoBack"/>
      <w:bookmarkEnd w:id="0"/>
    </w:p>
    <w:sectPr w:rsidR="00074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B8"/>
    <w:rsid w:val="00074A48"/>
    <w:rsid w:val="000D2CB8"/>
    <w:rsid w:val="00E2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6EB2"/>
  <w15:docId w15:val="{1BA73872-01A4-4C34-AFB5-7E8CA505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90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Therence</dc:creator>
  <cp:keywords/>
  <dc:description/>
  <cp:lastModifiedBy>Therence</cp:lastModifiedBy>
  <cp:revision>1</cp:revision>
  <dcterms:created xsi:type="dcterms:W3CDTF">2024-12-21T05:33:00Z</dcterms:created>
  <dcterms:modified xsi:type="dcterms:W3CDTF">2024-12-21T07:03:00Z</dcterms:modified>
</cp:coreProperties>
</file>